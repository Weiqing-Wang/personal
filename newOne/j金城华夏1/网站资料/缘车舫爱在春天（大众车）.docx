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A7E" w:rsidRPr="009034F8" w:rsidRDefault="00D47A7E" w:rsidP="00D47A7E">
      <w:pPr>
        <w:ind w:firstLineChars="450" w:firstLine="31680"/>
        <w:rPr>
          <w:b/>
          <w:color w:val="92D050"/>
          <w:sz w:val="48"/>
          <w:szCs w:val="24"/>
        </w:rPr>
      </w:pPr>
      <w:r>
        <w:rPr>
          <w:rFonts w:hint="eastAsia"/>
          <w:b/>
          <w:color w:val="92D050"/>
          <w:sz w:val="48"/>
          <w:szCs w:val="24"/>
        </w:rPr>
        <w:t>缘车舫春爱在春天</w:t>
      </w:r>
    </w:p>
    <w:p w:rsidR="00D47A7E" w:rsidRDefault="00D47A7E" w:rsidP="0041650F">
      <w:pPr>
        <w:ind w:leftChars="566" w:left="31680" w:hangingChars="50" w:firstLine="31680"/>
        <w:rPr>
          <w:b/>
          <w:color w:val="92D050"/>
          <w:sz w:val="24"/>
          <w:szCs w:val="24"/>
        </w:rPr>
      </w:pPr>
      <w:r w:rsidRPr="009034F8">
        <w:rPr>
          <w:rFonts w:hint="eastAsia"/>
          <w:b/>
          <w:color w:val="FF0000"/>
          <w:sz w:val="40"/>
          <w:szCs w:val="24"/>
        </w:rPr>
        <w:t>关注车内健康</w:t>
      </w:r>
      <w:r w:rsidRPr="009034F8">
        <w:rPr>
          <w:rFonts w:hint="eastAsia"/>
          <w:b/>
          <w:color w:val="92D050"/>
          <w:sz w:val="40"/>
          <w:szCs w:val="24"/>
        </w:rPr>
        <w:t>主题活动开始啦</w:t>
      </w:r>
      <w:r w:rsidRPr="0041650F">
        <w:rPr>
          <w:b/>
          <w:color w:val="92D050"/>
          <w:sz w:val="36"/>
          <w:szCs w:val="36"/>
        </w:rPr>
        <w:t xml:space="preserve"> </w:t>
      </w:r>
      <w:r w:rsidRPr="0041650F">
        <w:rPr>
          <w:rFonts w:hint="eastAsia"/>
          <w:b/>
          <w:color w:val="92D050"/>
          <w:sz w:val="44"/>
          <w:szCs w:val="44"/>
        </w:rPr>
        <w:t>！！！</w:t>
      </w:r>
    </w:p>
    <w:p w:rsidR="00D47A7E" w:rsidRPr="005A268B" w:rsidRDefault="00D47A7E" w:rsidP="0041650F">
      <w:pPr>
        <w:ind w:firstLineChars="200" w:firstLine="31680"/>
        <w:rPr>
          <w:b/>
          <w:color w:val="333333"/>
          <w:sz w:val="18"/>
          <w:szCs w:val="18"/>
        </w:rPr>
      </w:pPr>
    </w:p>
    <w:p w:rsidR="00D47A7E" w:rsidRPr="009034F8" w:rsidRDefault="00D47A7E" w:rsidP="0041650F">
      <w:pPr>
        <w:ind w:firstLineChars="200" w:firstLine="31680"/>
        <w:rPr>
          <w:rFonts w:ascii="宋体" w:cs="Arial"/>
          <w:b/>
          <w:color w:val="92D050"/>
          <w:kern w:val="0"/>
          <w:szCs w:val="21"/>
        </w:rPr>
      </w:pPr>
      <w:r w:rsidRPr="00AB57BC">
        <w:rPr>
          <w:rFonts w:ascii="宋体" w:hAnsi="宋体" w:cs="Arial" w:hint="eastAsia"/>
          <w:b/>
          <w:color w:val="92D050"/>
          <w:kern w:val="0"/>
          <w:szCs w:val="21"/>
        </w:rPr>
        <w:t>大地春分，万物复苏</w:t>
      </w:r>
      <w:r>
        <w:rPr>
          <w:rFonts w:ascii="宋体" w:hAnsi="宋体" w:cs="Arial" w:hint="eastAsia"/>
          <w:b/>
          <w:color w:val="92D050"/>
          <w:kern w:val="0"/>
          <w:szCs w:val="21"/>
        </w:rPr>
        <w:t>！</w:t>
      </w:r>
      <w:r w:rsidRPr="00AB57BC">
        <w:rPr>
          <w:rFonts w:ascii="宋体" w:hAnsi="宋体" w:cs="Arial" w:hint="eastAsia"/>
          <w:b/>
          <w:color w:val="92D050"/>
          <w:kern w:val="0"/>
          <w:szCs w:val="21"/>
        </w:rPr>
        <w:t>随着季节的转变，不少人都萌生了驾车踏青的兴致</w:t>
      </w:r>
      <w:r>
        <w:rPr>
          <w:rFonts w:ascii="宋体" w:hAnsi="宋体" w:cs="Arial" w:hint="eastAsia"/>
          <w:b/>
          <w:color w:val="92D050"/>
          <w:kern w:val="0"/>
          <w:szCs w:val="21"/>
        </w:rPr>
        <w:t>！</w:t>
      </w:r>
      <w:r w:rsidRPr="009034F8">
        <w:rPr>
          <w:rFonts w:ascii="宋体" w:hAnsi="宋体" w:cs="Arial" w:hint="eastAsia"/>
          <w:b/>
          <w:color w:val="92D050"/>
          <w:kern w:val="0"/>
          <w:szCs w:val="21"/>
        </w:rPr>
        <w:t>但缘车舫提醒您冬春冷暖交替，昼夜气温变化大，爱车从寒冬风雪，驶向春风暖语，是需要我们精心呵护一番的</w:t>
      </w:r>
      <w:r>
        <w:rPr>
          <w:rFonts w:ascii="宋体" w:hAnsi="宋体" w:cs="Arial" w:hint="eastAsia"/>
          <w:b/>
          <w:color w:val="92D050"/>
          <w:kern w:val="0"/>
          <w:szCs w:val="21"/>
        </w:rPr>
        <w:t>！</w:t>
      </w:r>
      <w:r w:rsidRPr="009034F8">
        <w:rPr>
          <w:rFonts w:ascii="宋体" w:hAnsi="宋体" w:cs="Arial" w:hint="eastAsia"/>
          <w:b/>
          <w:color w:val="92D050"/>
          <w:kern w:val="0"/>
          <w:szCs w:val="21"/>
        </w:rPr>
        <w:t>您的汽车管家缘车舫已经为您准备好了春季踏青必备利器，快来参与吧！！！</w:t>
      </w:r>
    </w:p>
    <w:p w:rsidR="00D47A7E" w:rsidRPr="009034F8" w:rsidRDefault="00D47A7E" w:rsidP="00F917A4">
      <w:pPr>
        <w:rPr>
          <w:rFonts w:ascii="宋体" w:cs="Arial"/>
          <w:b/>
          <w:color w:val="666666"/>
          <w:kern w:val="0"/>
          <w:szCs w:val="21"/>
        </w:rPr>
      </w:pPr>
      <w:r w:rsidRPr="009034F8">
        <w:rPr>
          <w:rFonts w:ascii="宋体" w:hAnsi="宋体" w:cs="Arial"/>
          <w:b/>
          <w:color w:val="666666"/>
          <w:kern w:val="0"/>
          <w:szCs w:val="21"/>
        </w:rPr>
        <w:t xml:space="preserve">  </w:t>
      </w:r>
    </w:p>
    <w:p w:rsidR="00D47A7E" w:rsidRPr="009034F8" w:rsidRDefault="00D47A7E" w:rsidP="00F917A4">
      <w:pPr>
        <w:rPr>
          <w:rFonts w:ascii="宋体" w:cs="Arial"/>
          <w:b/>
          <w:color w:val="C00000"/>
          <w:kern w:val="0"/>
          <w:szCs w:val="21"/>
        </w:rPr>
      </w:pPr>
      <w:r w:rsidRPr="009034F8">
        <w:rPr>
          <w:rFonts w:ascii="宋体" w:hAnsi="宋体" w:cs="Arial" w:hint="eastAsia"/>
          <w:b/>
          <w:color w:val="C00000"/>
          <w:kern w:val="0"/>
          <w:szCs w:val="21"/>
        </w:rPr>
        <w:t>活动目的：</w:t>
      </w:r>
    </w:p>
    <w:p w:rsidR="00D47A7E" w:rsidRPr="009034F8" w:rsidRDefault="00D47A7E" w:rsidP="00F917A4">
      <w:pPr>
        <w:rPr>
          <w:rFonts w:ascii="宋体" w:cs="Arial"/>
          <w:b/>
          <w:color w:val="92D050"/>
          <w:kern w:val="0"/>
          <w:szCs w:val="21"/>
        </w:rPr>
      </w:pPr>
    </w:p>
    <w:p w:rsidR="00D47A7E" w:rsidRPr="009034F8" w:rsidRDefault="00D47A7E" w:rsidP="0041650F">
      <w:pPr>
        <w:ind w:leftChars="-57" w:left="31680" w:hangingChars="537" w:firstLine="31680"/>
        <w:rPr>
          <w:rFonts w:ascii="宋体"/>
          <w:b/>
          <w:color w:val="92D050"/>
          <w:sz w:val="22"/>
          <w:szCs w:val="21"/>
        </w:rPr>
      </w:pPr>
      <w:r w:rsidRPr="009034F8">
        <w:rPr>
          <w:rFonts w:ascii="宋体" w:hAnsi="宋体" w:hint="eastAsia"/>
          <w:b/>
          <w:color w:val="92D050"/>
          <w:sz w:val="22"/>
          <w:szCs w:val="21"/>
        </w:rPr>
        <w:t>◆关注车内环境，呵护客户健康</w:t>
      </w:r>
      <w:r w:rsidRPr="009034F8">
        <w:rPr>
          <w:rFonts w:ascii="宋体" w:hAnsi="宋体"/>
          <w:b/>
          <w:color w:val="92D050"/>
          <w:sz w:val="22"/>
          <w:szCs w:val="21"/>
        </w:rPr>
        <w:t xml:space="preserve">  </w:t>
      </w:r>
    </w:p>
    <w:p w:rsidR="00D47A7E" w:rsidRPr="009034F8" w:rsidRDefault="00D47A7E" w:rsidP="0041650F">
      <w:pPr>
        <w:ind w:leftChars="-57" w:left="31680" w:hangingChars="537" w:firstLine="31680"/>
        <w:rPr>
          <w:rFonts w:ascii="宋体"/>
          <w:b/>
          <w:color w:val="92D050"/>
          <w:sz w:val="18"/>
          <w:szCs w:val="21"/>
        </w:rPr>
      </w:pPr>
    </w:p>
    <w:p w:rsidR="00D47A7E" w:rsidRPr="009034F8" w:rsidRDefault="00D47A7E" w:rsidP="0041650F">
      <w:pPr>
        <w:ind w:leftChars="-57" w:left="31680" w:hangingChars="537" w:firstLine="31680"/>
        <w:rPr>
          <w:b/>
          <w:color w:val="92D050"/>
          <w:szCs w:val="21"/>
        </w:rPr>
      </w:pPr>
      <w:r w:rsidRPr="009034F8">
        <w:rPr>
          <w:rFonts w:ascii="宋体" w:hAnsi="宋体" w:hint="eastAsia"/>
          <w:b/>
          <w:color w:val="92D050"/>
          <w:sz w:val="18"/>
          <w:szCs w:val="21"/>
        </w:rPr>
        <w:t>◆</w:t>
      </w:r>
      <w:r w:rsidRPr="009034F8">
        <w:rPr>
          <w:rFonts w:hint="eastAsia"/>
          <w:b/>
          <w:color w:val="92D050"/>
          <w:szCs w:val="21"/>
        </w:rPr>
        <w:t>检查车辆安全隐患</w:t>
      </w:r>
      <w:r w:rsidRPr="009034F8">
        <w:rPr>
          <w:b/>
          <w:color w:val="92D050"/>
          <w:szCs w:val="21"/>
        </w:rPr>
        <w:t xml:space="preserve"> </w:t>
      </w:r>
      <w:r w:rsidRPr="009034F8">
        <w:rPr>
          <w:rFonts w:hint="eastAsia"/>
          <w:b/>
          <w:color w:val="92D050"/>
          <w:szCs w:val="21"/>
        </w:rPr>
        <w:t>消除安全隐患</w:t>
      </w:r>
      <w:r w:rsidRPr="009034F8">
        <w:rPr>
          <w:b/>
          <w:color w:val="92D050"/>
          <w:szCs w:val="21"/>
        </w:rPr>
        <w:t xml:space="preserve"> </w:t>
      </w:r>
      <w:r w:rsidRPr="009034F8">
        <w:rPr>
          <w:rFonts w:hint="eastAsia"/>
          <w:b/>
          <w:color w:val="92D050"/>
          <w:szCs w:val="21"/>
        </w:rPr>
        <w:t>确保换季行车安全</w:t>
      </w:r>
      <w:r w:rsidRPr="009034F8">
        <w:rPr>
          <w:b/>
          <w:color w:val="92D050"/>
          <w:szCs w:val="21"/>
        </w:rPr>
        <w:t xml:space="preserve"> </w:t>
      </w:r>
    </w:p>
    <w:p w:rsidR="00D47A7E" w:rsidRPr="009034F8" w:rsidRDefault="00D47A7E" w:rsidP="0041650F">
      <w:pPr>
        <w:ind w:leftChars="-57" w:left="31680" w:hangingChars="537" w:firstLine="31680"/>
        <w:rPr>
          <w:rFonts w:ascii="宋体"/>
          <w:b/>
          <w:color w:val="92D050"/>
          <w:szCs w:val="21"/>
        </w:rPr>
      </w:pPr>
    </w:p>
    <w:p w:rsidR="00D47A7E" w:rsidRPr="009034F8" w:rsidRDefault="00D47A7E" w:rsidP="0041650F">
      <w:pPr>
        <w:ind w:leftChars="-57" w:left="31680" w:hangingChars="537" w:firstLine="31680"/>
        <w:rPr>
          <w:rFonts w:ascii="宋体"/>
          <w:b/>
          <w:color w:val="92D050"/>
          <w:szCs w:val="21"/>
        </w:rPr>
      </w:pPr>
      <w:r w:rsidRPr="009034F8">
        <w:rPr>
          <w:rFonts w:ascii="宋体" w:hAnsi="宋体" w:hint="eastAsia"/>
          <w:b/>
          <w:color w:val="92D050"/>
          <w:szCs w:val="21"/>
        </w:rPr>
        <w:t>活动项目介绍：</w:t>
      </w:r>
    </w:p>
    <w:p w:rsidR="00D47A7E" w:rsidRDefault="00D47A7E"/>
    <w:p w:rsidR="00D47A7E" w:rsidRPr="009D5B2C" w:rsidRDefault="00D47A7E" w:rsidP="0041650F">
      <w:pPr>
        <w:ind w:leftChars="-57" w:left="31680" w:hangingChars="537" w:firstLine="31680"/>
        <w:rPr>
          <w:rFonts w:ascii="宋体"/>
          <w:b/>
          <w:color w:val="C00000"/>
          <w:sz w:val="20"/>
          <w:szCs w:val="21"/>
        </w:rPr>
      </w:pPr>
      <w:r w:rsidRPr="009D5B2C">
        <w:rPr>
          <w:rFonts w:ascii="宋体" w:hAnsi="宋体" w:hint="eastAsia"/>
          <w:b/>
          <w:color w:val="C00000"/>
          <w:sz w:val="28"/>
          <w:szCs w:val="24"/>
        </w:rPr>
        <w:t>◆车内环境类</w:t>
      </w:r>
      <w:r w:rsidRPr="009D5B2C">
        <w:rPr>
          <w:rFonts w:ascii="宋体" w:hAnsi="宋体" w:hint="eastAsia"/>
          <w:b/>
          <w:color w:val="C00000"/>
          <w:sz w:val="20"/>
          <w:szCs w:val="21"/>
        </w:rPr>
        <w:t>：</w:t>
      </w:r>
    </w:p>
    <w:p w:rsidR="00D47A7E" w:rsidRPr="009034F8" w:rsidRDefault="00D47A7E" w:rsidP="0041650F">
      <w:pPr>
        <w:ind w:left="31680" w:hangingChars="588" w:firstLine="31680"/>
        <w:rPr>
          <w:b/>
          <w:color w:val="C00000"/>
          <w:szCs w:val="21"/>
          <w:shd w:val="pct10" w:color="auto" w:fill="FFFFFF"/>
        </w:rPr>
      </w:pPr>
      <w:r w:rsidRPr="009034F8">
        <w:rPr>
          <w:rFonts w:hint="eastAsia"/>
          <w:b/>
          <w:color w:val="C00000"/>
          <w:szCs w:val="21"/>
          <w:shd w:val="pct10" w:color="auto" w:fill="FFFFFF"/>
        </w:rPr>
        <w:t>车内臭氧杀菌消毒</w:t>
      </w:r>
      <w:r w:rsidRPr="00B766B6">
        <w:rPr>
          <w:b/>
          <w:color w:val="C00000"/>
          <w:szCs w:val="21"/>
          <w:shd w:val="pct10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91.25pt">
            <v:imagedata r:id="rId7" o:title=""/>
          </v:shape>
        </w:pict>
      </w:r>
    </w:p>
    <w:p w:rsidR="00D47A7E" w:rsidRPr="009034F8" w:rsidRDefault="00D47A7E" w:rsidP="0041650F">
      <w:pPr>
        <w:ind w:left="31680" w:hangingChars="588" w:firstLine="31680"/>
        <w:rPr>
          <w:b/>
          <w:color w:val="7F7F7F"/>
          <w:szCs w:val="21"/>
          <w:shd w:val="pct10" w:color="auto" w:fill="FFFFFF"/>
        </w:rPr>
      </w:pPr>
    </w:p>
    <w:p w:rsidR="00D47A7E" w:rsidRDefault="00D47A7E" w:rsidP="0041650F">
      <w:pPr>
        <w:ind w:left="31680" w:hangingChars="588" w:firstLine="31680"/>
        <w:rPr>
          <w:b/>
          <w:color w:val="92D050"/>
          <w:szCs w:val="21"/>
        </w:rPr>
      </w:pPr>
      <w:r w:rsidRPr="009034F8">
        <w:rPr>
          <w:rFonts w:hint="eastAsia"/>
          <w:b/>
          <w:color w:val="92D050"/>
          <w:szCs w:val="21"/>
        </w:rPr>
        <w:t>支持原因：</w:t>
      </w:r>
      <w:r w:rsidRPr="009034F8">
        <w:rPr>
          <w:b/>
          <w:color w:val="92D050"/>
          <w:szCs w:val="21"/>
        </w:rPr>
        <w:t xml:space="preserve">  </w:t>
      </w:r>
      <w:r>
        <w:rPr>
          <w:rFonts w:hint="eastAsia"/>
          <w:b/>
          <w:color w:val="92D050"/>
          <w:szCs w:val="21"/>
        </w:rPr>
        <w:t>因</w:t>
      </w:r>
      <w:r w:rsidRPr="009034F8">
        <w:rPr>
          <w:rFonts w:hint="eastAsia"/>
          <w:b/>
          <w:color w:val="92D050"/>
          <w:szCs w:val="21"/>
        </w:rPr>
        <w:t>冬季</w:t>
      </w:r>
      <w:r>
        <w:rPr>
          <w:rFonts w:hint="eastAsia"/>
          <w:b/>
          <w:color w:val="92D050"/>
          <w:szCs w:val="21"/>
        </w:rPr>
        <w:t>天气寒冷，</w:t>
      </w:r>
      <w:r w:rsidRPr="009034F8">
        <w:rPr>
          <w:b/>
          <w:color w:val="92D050"/>
          <w:szCs w:val="21"/>
        </w:rPr>
        <w:t xml:space="preserve"> </w:t>
      </w:r>
      <w:r>
        <w:rPr>
          <w:rFonts w:hint="eastAsia"/>
          <w:b/>
          <w:color w:val="92D050"/>
          <w:szCs w:val="21"/>
        </w:rPr>
        <w:t>车辆会在整个冬季处在一个</w:t>
      </w:r>
      <w:r w:rsidRPr="009034F8">
        <w:rPr>
          <w:rFonts w:hint="eastAsia"/>
          <w:b/>
          <w:color w:val="92D050"/>
          <w:szCs w:val="21"/>
        </w:rPr>
        <w:t>密封驾驶</w:t>
      </w:r>
      <w:r>
        <w:rPr>
          <w:rFonts w:hint="eastAsia"/>
          <w:b/>
          <w:color w:val="92D050"/>
          <w:szCs w:val="21"/>
        </w:rPr>
        <w:t>环境空间，</w:t>
      </w:r>
      <w:r w:rsidRPr="009034F8">
        <w:rPr>
          <w:rFonts w:hint="eastAsia"/>
          <w:b/>
          <w:color w:val="92D050"/>
          <w:szCs w:val="21"/>
        </w:rPr>
        <w:t>这样极易</w:t>
      </w:r>
    </w:p>
    <w:p w:rsidR="00D47A7E" w:rsidRDefault="00D47A7E" w:rsidP="0041650F">
      <w:pPr>
        <w:ind w:left="31680" w:hangingChars="588" w:firstLine="31680"/>
        <w:rPr>
          <w:b/>
          <w:color w:val="92D050"/>
          <w:szCs w:val="21"/>
        </w:rPr>
      </w:pPr>
    </w:p>
    <w:p w:rsidR="00D47A7E" w:rsidRDefault="00D47A7E" w:rsidP="0041650F">
      <w:pPr>
        <w:ind w:leftChars="582" w:left="31680" w:firstLineChars="98" w:firstLine="31680"/>
        <w:rPr>
          <w:b/>
          <w:color w:val="92D050"/>
          <w:szCs w:val="21"/>
        </w:rPr>
      </w:pPr>
      <w:r w:rsidRPr="009034F8">
        <w:rPr>
          <w:rFonts w:hint="eastAsia"/>
          <w:b/>
          <w:color w:val="92D050"/>
          <w:szCs w:val="21"/>
        </w:rPr>
        <w:t>造成车内环境污染，如不及时清理干净</w:t>
      </w:r>
      <w:r w:rsidRPr="009034F8">
        <w:rPr>
          <w:b/>
          <w:color w:val="92D050"/>
          <w:szCs w:val="21"/>
        </w:rPr>
        <w:t xml:space="preserve"> </w:t>
      </w:r>
      <w:r w:rsidRPr="009034F8">
        <w:rPr>
          <w:rFonts w:hint="eastAsia"/>
          <w:b/>
          <w:color w:val="92D050"/>
          <w:szCs w:val="21"/>
        </w:rPr>
        <w:t>难免带来各种异味，而这些异味的</w:t>
      </w:r>
    </w:p>
    <w:p w:rsidR="00D47A7E" w:rsidRDefault="00D47A7E" w:rsidP="0041650F">
      <w:pPr>
        <w:ind w:leftChars="582" w:left="31680" w:firstLineChars="98" w:firstLine="31680"/>
        <w:rPr>
          <w:b/>
          <w:color w:val="92D050"/>
          <w:szCs w:val="21"/>
        </w:rPr>
      </w:pPr>
    </w:p>
    <w:p w:rsidR="00D47A7E" w:rsidRDefault="00D47A7E" w:rsidP="0041650F">
      <w:pPr>
        <w:ind w:leftChars="582" w:left="31680" w:firstLineChars="98" w:firstLine="31680"/>
        <w:rPr>
          <w:b/>
          <w:color w:val="92D050"/>
          <w:szCs w:val="21"/>
        </w:rPr>
      </w:pPr>
      <w:r w:rsidRPr="009034F8">
        <w:rPr>
          <w:rFonts w:hint="eastAsia"/>
          <w:b/>
          <w:color w:val="92D050"/>
          <w:szCs w:val="21"/>
        </w:rPr>
        <w:t>背后，还隐藏着各种有害细菌，这些细菌随时都有可能让车内乘客罹患感冒</w:t>
      </w:r>
    </w:p>
    <w:p w:rsidR="00D47A7E" w:rsidRDefault="00D47A7E" w:rsidP="0041650F">
      <w:pPr>
        <w:ind w:leftChars="582" w:left="31680" w:firstLineChars="98" w:firstLine="31680"/>
        <w:rPr>
          <w:b/>
          <w:color w:val="92D050"/>
          <w:szCs w:val="21"/>
        </w:rPr>
      </w:pPr>
    </w:p>
    <w:p w:rsidR="00D47A7E" w:rsidRDefault="00D47A7E" w:rsidP="0041650F">
      <w:pPr>
        <w:ind w:leftChars="582" w:left="31680" w:firstLineChars="98" w:firstLine="31680"/>
        <w:rPr>
          <w:b/>
          <w:color w:val="92D050"/>
          <w:szCs w:val="21"/>
        </w:rPr>
      </w:pPr>
      <w:r w:rsidRPr="009034F8">
        <w:rPr>
          <w:rFonts w:hint="eastAsia"/>
          <w:b/>
          <w:color w:val="92D050"/>
          <w:szCs w:val="21"/>
        </w:rPr>
        <w:t>等疾病。</w:t>
      </w:r>
    </w:p>
    <w:p w:rsidR="00D47A7E" w:rsidRPr="009034F8" w:rsidRDefault="00D47A7E" w:rsidP="0041650F">
      <w:pPr>
        <w:ind w:leftChars="582" w:left="31680"/>
        <w:rPr>
          <w:b/>
          <w:color w:val="92D050"/>
          <w:szCs w:val="21"/>
        </w:rPr>
      </w:pPr>
    </w:p>
    <w:p w:rsidR="00D47A7E" w:rsidRDefault="00D47A7E" w:rsidP="0041650F">
      <w:pPr>
        <w:ind w:leftChars="582" w:left="31680"/>
        <w:rPr>
          <w:b/>
          <w:color w:val="92D050"/>
          <w:szCs w:val="21"/>
        </w:rPr>
      </w:pPr>
      <w:r>
        <w:rPr>
          <w:rFonts w:hint="eastAsia"/>
          <w:b/>
          <w:color w:val="92D050"/>
          <w:szCs w:val="21"/>
        </w:rPr>
        <w:t>为了还给客户清新卫生的驾驶环境、缘车舫</w:t>
      </w:r>
      <w:r w:rsidRPr="009034F8">
        <w:rPr>
          <w:rFonts w:hint="eastAsia"/>
          <w:b/>
          <w:color w:val="92D050"/>
          <w:szCs w:val="21"/>
        </w:rPr>
        <w:t>将采取国内最先进的专业室内臭氧</w:t>
      </w:r>
    </w:p>
    <w:p w:rsidR="00D47A7E" w:rsidRDefault="00D47A7E" w:rsidP="0041650F">
      <w:pPr>
        <w:ind w:leftChars="582" w:left="31680"/>
        <w:rPr>
          <w:b/>
          <w:color w:val="92D050"/>
          <w:szCs w:val="21"/>
        </w:rPr>
      </w:pPr>
    </w:p>
    <w:p w:rsidR="00D47A7E" w:rsidRDefault="00D47A7E" w:rsidP="0041650F">
      <w:pPr>
        <w:ind w:leftChars="582" w:left="31680"/>
        <w:rPr>
          <w:b/>
          <w:color w:val="92D050"/>
          <w:szCs w:val="21"/>
        </w:rPr>
      </w:pPr>
      <w:r w:rsidRPr="009034F8">
        <w:rPr>
          <w:rFonts w:hint="eastAsia"/>
          <w:b/>
          <w:color w:val="92D050"/>
          <w:szCs w:val="21"/>
        </w:rPr>
        <w:t>发生器。为您提供服务保障。</w:t>
      </w:r>
    </w:p>
    <w:p w:rsidR="00D47A7E" w:rsidRPr="009034F8" w:rsidRDefault="00D47A7E" w:rsidP="0041650F">
      <w:pPr>
        <w:ind w:leftChars="582" w:left="31680"/>
        <w:rPr>
          <w:b/>
          <w:color w:val="92D050"/>
          <w:szCs w:val="21"/>
        </w:rPr>
      </w:pPr>
    </w:p>
    <w:p w:rsidR="00D47A7E" w:rsidRDefault="00D47A7E" w:rsidP="0041650F">
      <w:pPr>
        <w:ind w:left="31680" w:hangingChars="588" w:firstLine="31680"/>
        <w:rPr>
          <w:b/>
          <w:color w:val="92D050"/>
          <w:szCs w:val="21"/>
        </w:rPr>
      </w:pPr>
      <w:r w:rsidRPr="009034F8">
        <w:rPr>
          <w:rFonts w:hint="eastAsia"/>
          <w:b/>
          <w:color w:val="92D050"/>
          <w:szCs w:val="21"/>
        </w:rPr>
        <w:t>作用：</w:t>
      </w:r>
      <w:r>
        <w:rPr>
          <w:b/>
          <w:color w:val="92D050"/>
          <w:szCs w:val="21"/>
        </w:rPr>
        <w:t xml:space="preserve">      </w:t>
      </w:r>
      <w:r w:rsidRPr="009034F8">
        <w:rPr>
          <w:rFonts w:hint="eastAsia"/>
          <w:b/>
          <w:color w:val="92D050"/>
          <w:szCs w:val="21"/>
        </w:rPr>
        <w:t>杀菌消毒、去霉除味、分解有害气体等功能，反应之后留下的氧气也不会污</w:t>
      </w:r>
    </w:p>
    <w:p w:rsidR="00D47A7E" w:rsidRDefault="00D47A7E" w:rsidP="0041650F">
      <w:pPr>
        <w:ind w:left="31680" w:hangingChars="588" w:firstLine="31680"/>
        <w:rPr>
          <w:b/>
          <w:color w:val="92D050"/>
          <w:szCs w:val="21"/>
        </w:rPr>
      </w:pPr>
    </w:p>
    <w:p w:rsidR="00D47A7E" w:rsidRDefault="00D47A7E" w:rsidP="0041650F">
      <w:pPr>
        <w:ind w:leftChars="582" w:left="31680" w:firstLineChars="49" w:firstLine="31680"/>
        <w:rPr>
          <w:b/>
          <w:color w:val="92D050"/>
          <w:szCs w:val="21"/>
        </w:rPr>
      </w:pPr>
      <w:r w:rsidRPr="009034F8">
        <w:rPr>
          <w:rFonts w:hint="eastAsia"/>
          <w:b/>
          <w:color w:val="92D050"/>
          <w:szCs w:val="21"/>
        </w:rPr>
        <w:t>染任何车内物品。</w:t>
      </w:r>
      <w:r w:rsidRPr="009D5B2C">
        <w:rPr>
          <w:rFonts w:hint="eastAsia"/>
          <w:b/>
          <w:color w:val="92D050"/>
          <w:szCs w:val="21"/>
        </w:rPr>
        <w:t>对客户车内空气环境进行消毒除菌，确保客户在清新安全</w:t>
      </w:r>
    </w:p>
    <w:p w:rsidR="00D47A7E" w:rsidRDefault="00D47A7E" w:rsidP="0041650F">
      <w:pPr>
        <w:ind w:leftChars="582" w:left="31680" w:firstLineChars="49" w:firstLine="31680"/>
        <w:rPr>
          <w:b/>
          <w:color w:val="92D050"/>
          <w:szCs w:val="21"/>
        </w:rPr>
      </w:pPr>
    </w:p>
    <w:p w:rsidR="00D47A7E" w:rsidRDefault="00D47A7E" w:rsidP="0041650F">
      <w:pPr>
        <w:ind w:leftChars="582" w:left="31680" w:firstLineChars="49" w:firstLine="31680"/>
        <w:rPr>
          <w:b/>
          <w:color w:val="92D050"/>
          <w:szCs w:val="21"/>
        </w:rPr>
      </w:pPr>
      <w:r w:rsidRPr="009D5B2C">
        <w:rPr>
          <w:rFonts w:hint="eastAsia"/>
          <w:b/>
          <w:color w:val="92D050"/>
          <w:szCs w:val="21"/>
        </w:rPr>
        <w:t>的空间里享受春天</w:t>
      </w:r>
      <w:r>
        <w:rPr>
          <w:rFonts w:hint="eastAsia"/>
          <w:b/>
          <w:color w:val="92D050"/>
          <w:szCs w:val="21"/>
        </w:rPr>
        <w:t>般</w:t>
      </w:r>
      <w:r w:rsidRPr="009D5B2C">
        <w:rPr>
          <w:rFonts w:hint="eastAsia"/>
          <w:b/>
          <w:color w:val="92D050"/>
          <w:szCs w:val="21"/>
        </w:rPr>
        <w:t>的驾驶的乐趣。</w:t>
      </w:r>
    </w:p>
    <w:p w:rsidR="00D47A7E" w:rsidRPr="009D5B2C" w:rsidRDefault="00D47A7E" w:rsidP="0041650F">
      <w:pPr>
        <w:ind w:leftChars="582" w:left="31680" w:firstLineChars="49" w:firstLine="31680"/>
        <w:rPr>
          <w:b/>
          <w:color w:val="92D050"/>
          <w:szCs w:val="21"/>
        </w:rPr>
      </w:pPr>
    </w:p>
    <w:p w:rsidR="00D47A7E" w:rsidRPr="00557320" w:rsidRDefault="00D47A7E" w:rsidP="00F917A4">
      <w:pPr>
        <w:rPr>
          <w:b/>
          <w:color w:val="C00000"/>
          <w:sz w:val="30"/>
          <w:szCs w:val="30"/>
        </w:rPr>
      </w:pPr>
      <w:r w:rsidRPr="00557320">
        <w:rPr>
          <w:rFonts w:ascii="宋体" w:hAnsi="宋体" w:hint="eastAsia"/>
          <w:b/>
          <w:color w:val="C00000"/>
          <w:sz w:val="30"/>
          <w:szCs w:val="30"/>
        </w:rPr>
        <w:t>◆</w:t>
      </w:r>
      <w:r w:rsidRPr="00557320">
        <w:rPr>
          <w:rFonts w:hint="eastAsia"/>
          <w:b/>
          <w:color w:val="C00000"/>
          <w:sz w:val="30"/>
          <w:szCs w:val="30"/>
        </w:rPr>
        <w:t>机修养护类</w:t>
      </w:r>
      <w:r>
        <w:rPr>
          <w:rFonts w:hint="eastAsia"/>
          <w:b/>
          <w:color w:val="C00000"/>
          <w:sz w:val="30"/>
          <w:szCs w:val="30"/>
        </w:rPr>
        <w:t>：</w:t>
      </w:r>
    </w:p>
    <w:p w:rsidR="00D47A7E" w:rsidRPr="009034F8" w:rsidRDefault="00D47A7E" w:rsidP="00F917A4">
      <w:pPr>
        <w:rPr>
          <w:b/>
          <w:color w:val="0F243E"/>
          <w:szCs w:val="21"/>
        </w:rPr>
      </w:pPr>
    </w:p>
    <w:p w:rsidR="00D47A7E" w:rsidRPr="00557320" w:rsidRDefault="00D47A7E" w:rsidP="00F917A4">
      <w:pPr>
        <w:rPr>
          <w:b/>
          <w:color w:val="800000"/>
          <w:szCs w:val="21"/>
        </w:rPr>
      </w:pPr>
      <w:r w:rsidRPr="00557320">
        <w:rPr>
          <w:rFonts w:hint="eastAsia"/>
          <w:b/>
          <w:color w:val="800000"/>
          <w:szCs w:val="21"/>
        </w:rPr>
        <w:t>清洗空调进气道</w:t>
      </w:r>
    </w:p>
    <w:p w:rsidR="00D47A7E" w:rsidRDefault="00D47A7E" w:rsidP="00557320">
      <w:pPr>
        <w:rPr>
          <w:b/>
          <w:color w:val="92D050"/>
          <w:szCs w:val="21"/>
        </w:rPr>
      </w:pPr>
    </w:p>
    <w:p w:rsidR="00D47A7E" w:rsidRDefault="00D47A7E" w:rsidP="00557320">
      <w:pPr>
        <w:rPr>
          <w:b/>
          <w:color w:val="92D050"/>
          <w:szCs w:val="21"/>
        </w:rPr>
      </w:pPr>
      <w:r w:rsidRPr="009D5B2C">
        <w:rPr>
          <w:rFonts w:hint="eastAsia"/>
          <w:b/>
          <w:color w:val="92D050"/>
          <w:szCs w:val="21"/>
        </w:rPr>
        <w:t>用途及效果：</w:t>
      </w:r>
    </w:p>
    <w:p w:rsidR="00D47A7E" w:rsidRPr="009D5B2C" w:rsidRDefault="00D47A7E" w:rsidP="0041650F">
      <w:pPr>
        <w:ind w:firstLineChars="343" w:firstLine="31680"/>
        <w:rPr>
          <w:b/>
          <w:color w:val="92D050"/>
          <w:szCs w:val="21"/>
        </w:rPr>
      </w:pPr>
    </w:p>
    <w:p w:rsidR="00D47A7E" w:rsidRDefault="00D47A7E" w:rsidP="00F917A4">
      <w:pPr>
        <w:pStyle w:val="ListParagraph"/>
        <w:numPr>
          <w:ilvl w:val="0"/>
          <w:numId w:val="1"/>
        </w:numPr>
        <w:ind w:firstLineChars="0"/>
        <w:rPr>
          <w:b/>
          <w:color w:val="92D050"/>
          <w:szCs w:val="21"/>
        </w:rPr>
      </w:pPr>
      <w:r w:rsidRPr="009D5B2C">
        <w:rPr>
          <w:rFonts w:hint="eastAsia"/>
          <w:b/>
          <w:color w:val="92D050"/>
          <w:szCs w:val="21"/>
        </w:rPr>
        <w:t>净化空气，有益健康</w:t>
      </w:r>
    </w:p>
    <w:p w:rsidR="00D47A7E" w:rsidRPr="009D5B2C" w:rsidRDefault="00D47A7E" w:rsidP="00F917A4">
      <w:pPr>
        <w:pStyle w:val="ListParagraph"/>
        <w:ind w:left="360" w:firstLineChars="0" w:firstLine="0"/>
        <w:rPr>
          <w:b/>
          <w:color w:val="92D050"/>
          <w:szCs w:val="21"/>
        </w:rPr>
      </w:pPr>
    </w:p>
    <w:p w:rsidR="00D47A7E" w:rsidRDefault="00D47A7E" w:rsidP="00F917A4">
      <w:pPr>
        <w:pStyle w:val="ListParagraph"/>
        <w:numPr>
          <w:ilvl w:val="0"/>
          <w:numId w:val="1"/>
        </w:numPr>
        <w:ind w:firstLineChars="0"/>
        <w:rPr>
          <w:b/>
          <w:color w:val="92D050"/>
          <w:szCs w:val="21"/>
        </w:rPr>
      </w:pPr>
      <w:r w:rsidRPr="009D5B2C">
        <w:rPr>
          <w:rFonts w:hint="eastAsia"/>
          <w:b/>
          <w:color w:val="92D050"/>
          <w:szCs w:val="21"/>
        </w:rPr>
        <w:t>增强制冷效果，延长空调使用寿命</w:t>
      </w:r>
    </w:p>
    <w:p w:rsidR="00D47A7E" w:rsidRPr="009D5B2C" w:rsidRDefault="00D47A7E" w:rsidP="00F917A4">
      <w:pPr>
        <w:pStyle w:val="ListParagraph"/>
        <w:ind w:left="360" w:firstLineChars="0" w:firstLine="0"/>
        <w:rPr>
          <w:b/>
          <w:color w:val="92D050"/>
          <w:szCs w:val="21"/>
        </w:rPr>
      </w:pPr>
    </w:p>
    <w:p w:rsidR="00D47A7E" w:rsidRPr="009D5B2C" w:rsidRDefault="00D47A7E" w:rsidP="00F917A4">
      <w:pPr>
        <w:pStyle w:val="ListParagraph"/>
        <w:numPr>
          <w:ilvl w:val="0"/>
          <w:numId w:val="1"/>
        </w:numPr>
        <w:ind w:firstLineChars="0"/>
        <w:rPr>
          <w:b/>
          <w:color w:val="92D050"/>
          <w:szCs w:val="21"/>
        </w:rPr>
      </w:pPr>
      <w:r w:rsidRPr="009D5B2C">
        <w:rPr>
          <w:rFonts w:hint="eastAsia"/>
          <w:b/>
          <w:color w:val="92D050"/>
          <w:szCs w:val="21"/>
        </w:rPr>
        <w:t>降低油耗，节能减排</w:t>
      </w:r>
    </w:p>
    <w:p w:rsidR="00D47A7E" w:rsidRPr="009D5B2C" w:rsidRDefault="00D47A7E" w:rsidP="00F917A4">
      <w:pPr>
        <w:rPr>
          <w:b/>
          <w:color w:val="92D050"/>
          <w:szCs w:val="21"/>
          <w:shd w:val="pct10" w:color="auto" w:fill="FFFFFF"/>
        </w:rPr>
      </w:pPr>
    </w:p>
    <w:p w:rsidR="00D47A7E" w:rsidRDefault="00D47A7E" w:rsidP="00F917A4">
      <w:pPr>
        <w:rPr>
          <w:b/>
          <w:color w:val="92D050"/>
          <w:szCs w:val="21"/>
          <w:shd w:val="pct10" w:color="auto" w:fill="FFFFFF"/>
        </w:rPr>
      </w:pPr>
      <w:r w:rsidRPr="009D5B2C">
        <w:rPr>
          <w:rFonts w:hint="eastAsia"/>
          <w:b/>
          <w:color w:val="92D050"/>
          <w:szCs w:val="21"/>
          <w:shd w:val="pct10" w:color="auto" w:fill="FFFFFF"/>
        </w:rPr>
        <w:t>电脑全系统检测</w:t>
      </w:r>
      <w:r w:rsidRPr="009D5B2C">
        <w:rPr>
          <w:b/>
          <w:color w:val="92D050"/>
          <w:szCs w:val="21"/>
          <w:shd w:val="pct10" w:color="auto" w:fill="FFFFFF"/>
        </w:rPr>
        <w:t xml:space="preserve"> </w:t>
      </w:r>
    </w:p>
    <w:p w:rsidR="00D47A7E" w:rsidRPr="009D5B2C" w:rsidRDefault="00D47A7E" w:rsidP="00F917A4">
      <w:pPr>
        <w:rPr>
          <w:b/>
          <w:color w:val="92D050"/>
          <w:szCs w:val="21"/>
          <w:shd w:val="pct10" w:color="auto" w:fill="FFFFFF"/>
        </w:rPr>
      </w:pPr>
    </w:p>
    <w:p w:rsidR="00D47A7E" w:rsidRDefault="00D47A7E" w:rsidP="00F917A4">
      <w:pPr>
        <w:rPr>
          <w:b/>
          <w:color w:val="92D050"/>
          <w:szCs w:val="21"/>
          <w:shd w:val="pct10" w:color="auto" w:fill="FFFFFF"/>
        </w:rPr>
      </w:pPr>
      <w:r w:rsidRPr="009D5B2C">
        <w:rPr>
          <w:b/>
          <w:color w:val="92D050"/>
          <w:szCs w:val="21"/>
          <w:shd w:val="pct10" w:color="auto" w:fill="FFFFFF"/>
        </w:rPr>
        <w:t>80</w:t>
      </w:r>
      <w:r w:rsidRPr="009D5B2C">
        <w:rPr>
          <w:rFonts w:hint="eastAsia"/>
          <w:b/>
          <w:color w:val="92D050"/>
          <w:szCs w:val="21"/>
          <w:shd w:val="pct10" w:color="auto" w:fill="FFFFFF"/>
        </w:rPr>
        <w:t>项爱车免费体检</w:t>
      </w:r>
    </w:p>
    <w:p w:rsidR="00D47A7E" w:rsidRPr="009D5B2C" w:rsidRDefault="00D47A7E" w:rsidP="00F917A4">
      <w:pPr>
        <w:rPr>
          <w:b/>
          <w:color w:val="92D050"/>
          <w:szCs w:val="21"/>
          <w:shd w:val="pct10" w:color="auto" w:fill="FFFFFF"/>
        </w:rPr>
      </w:pPr>
    </w:p>
    <w:p w:rsidR="00D47A7E" w:rsidRDefault="00D47A7E" w:rsidP="00F917A4">
      <w:pPr>
        <w:rPr>
          <w:b/>
          <w:color w:val="92D050"/>
          <w:szCs w:val="21"/>
        </w:rPr>
      </w:pPr>
      <w:r w:rsidRPr="009D5B2C">
        <w:rPr>
          <w:rFonts w:hint="eastAsia"/>
          <w:b/>
          <w:color w:val="92D050"/>
          <w:szCs w:val="21"/>
        </w:rPr>
        <w:t>作用：针对车辆在冬季寒冷潮湿行车环境下，</w:t>
      </w:r>
      <w:r>
        <w:rPr>
          <w:rFonts w:hint="eastAsia"/>
          <w:b/>
          <w:color w:val="92D050"/>
          <w:szCs w:val="21"/>
        </w:rPr>
        <w:t>对</w:t>
      </w:r>
      <w:r w:rsidRPr="009D5B2C">
        <w:rPr>
          <w:rFonts w:hint="eastAsia"/>
          <w:b/>
          <w:color w:val="92D050"/>
          <w:szCs w:val="21"/>
        </w:rPr>
        <w:t>车辆的</w:t>
      </w:r>
      <w:r>
        <w:rPr>
          <w:rFonts w:hint="eastAsia"/>
          <w:b/>
          <w:color w:val="92D050"/>
          <w:szCs w:val="21"/>
        </w:rPr>
        <w:t>底</w:t>
      </w:r>
      <w:r w:rsidRPr="009D5B2C">
        <w:rPr>
          <w:rFonts w:hint="eastAsia"/>
          <w:b/>
          <w:color w:val="92D050"/>
          <w:szCs w:val="21"/>
        </w:rPr>
        <w:t>盘系统</w:t>
      </w:r>
      <w:r>
        <w:rPr>
          <w:rFonts w:hint="eastAsia"/>
          <w:b/>
          <w:color w:val="92D050"/>
          <w:szCs w:val="21"/>
        </w:rPr>
        <w:t>、冷却系统、传动系统、电路系统、刹车系统容易产生行车安全隐患的</w:t>
      </w:r>
      <w:r>
        <w:rPr>
          <w:b/>
          <w:color w:val="92D050"/>
          <w:szCs w:val="21"/>
        </w:rPr>
        <w:t xml:space="preserve"> </w:t>
      </w:r>
      <w:r>
        <w:rPr>
          <w:rFonts w:hint="eastAsia"/>
          <w:b/>
          <w:color w:val="92D050"/>
          <w:szCs w:val="21"/>
        </w:rPr>
        <w:t>排查</w:t>
      </w:r>
    </w:p>
    <w:p w:rsidR="00D47A7E" w:rsidRDefault="00D47A7E" w:rsidP="0041650F">
      <w:pPr>
        <w:ind w:left="31680" w:hangingChars="588" w:firstLine="31680"/>
        <w:rPr>
          <w:b/>
          <w:color w:val="C0504D"/>
          <w:szCs w:val="21"/>
        </w:rPr>
      </w:pPr>
    </w:p>
    <w:p w:rsidR="00D47A7E" w:rsidRPr="009034F8" w:rsidRDefault="00D47A7E" w:rsidP="0041650F">
      <w:pPr>
        <w:ind w:left="31680" w:hangingChars="588" w:firstLine="31680"/>
        <w:rPr>
          <w:b/>
          <w:color w:val="C0504D"/>
          <w:szCs w:val="21"/>
        </w:rPr>
      </w:pPr>
      <w:r w:rsidRPr="009034F8">
        <w:rPr>
          <w:rFonts w:hint="eastAsia"/>
          <w:b/>
          <w:color w:val="C0504D"/>
          <w:szCs w:val="21"/>
        </w:rPr>
        <w:t>客户预约途径及注意事项</w:t>
      </w:r>
      <w:r w:rsidRPr="009034F8">
        <w:rPr>
          <w:b/>
          <w:color w:val="C0504D"/>
          <w:szCs w:val="21"/>
        </w:rPr>
        <w:t>:</w:t>
      </w:r>
    </w:p>
    <w:p w:rsidR="00D47A7E" w:rsidRPr="009034F8" w:rsidRDefault="00D47A7E" w:rsidP="0041650F">
      <w:pPr>
        <w:ind w:left="31680" w:hangingChars="588" w:firstLine="31680"/>
        <w:rPr>
          <w:b/>
          <w:color w:val="C0504D"/>
          <w:szCs w:val="21"/>
        </w:rPr>
      </w:pPr>
    </w:p>
    <w:p w:rsidR="00D47A7E" w:rsidRPr="00552D42" w:rsidRDefault="00D47A7E" w:rsidP="0041650F">
      <w:pPr>
        <w:ind w:left="31680" w:hangingChars="588" w:firstLine="31680"/>
        <w:rPr>
          <w:b/>
          <w:color w:val="C00000"/>
          <w:szCs w:val="21"/>
        </w:rPr>
      </w:pPr>
      <w:r w:rsidRPr="00552D42">
        <w:rPr>
          <w:rFonts w:ascii="宋体" w:hAnsi="宋体" w:hint="eastAsia"/>
          <w:b/>
          <w:color w:val="C00000"/>
          <w:sz w:val="18"/>
          <w:szCs w:val="21"/>
        </w:rPr>
        <w:t>◆</w:t>
      </w:r>
      <w:r w:rsidRPr="00552D42">
        <w:rPr>
          <w:rFonts w:hint="eastAsia"/>
          <w:b/>
          <w:color w:val="C00000"/>
          <w:szCs w:val="21"/>
        </w:rPr>
        <w:t>预约途径</w:t>
      </w:r>
    </w:p>
    <w:p w:rsidR="00D47A7E" w:rsidRPr="00552D42" w:rsidRDefault="00D47A7E" w:rsidP="0041650F">
      <w:pPr>
        <w:ind w:left="31680" w:hangingChars="588" w:firstLine="31680"/>
        <w:rPr>
          <w:b/>
          <w:color w:val="C00000"/>
          <w:szCs w:val="21"/>
        </w:rPr>
      </w:pPr>
    </w:p>
    <w:p w:rsidR="00D47A7E" w:rsidRDefault="00D47A7E" w:rsidP="00F917A4">
      <w:pPr>
        <w:pStyle w:val="ListParagraph"/>
        <w:numPr>
          <w:ilvl w:val="0"/>
          <w:numId w:val="3"/>
        </w:numPr>
        <w:ind w:firstLineChars="0"/>
        <w:rPr>
          <w:b/>
          <w:color w:val="C00000"/>
          <w:szCs w:val="21"/>
        </w:rPr>
      </w:pPr>
      <w:r>
        <w:rPr>
          <w:b/>
          <w:color w:val="C00000"/>
          <w:szCs w:val="21"/>
        </w:rPr>
        <w:t>QQ</w:t>
      </w:r>
      <w:r>
        <w:rPr>
          <w:b/>
          <w:color w:val="C00000"/>
          <w:szCs w:val="21"/>
        </w:rPr>
        <w:tab/>
      </w:r>
      <w:r>
        <w:rPr>
          <w:rFonts w:hint="eastAsia"/>
          <w:b/>
          <w:color w:val="C00000"/>
          <w:szCs w:val="21"/>
        </w:rPr>
        <w:t>群</w:t>
      </w:r>
      <w:r w:rsidRPr="00552D42">
        <w:rPr>
          <w:rFonts w:hint="eastAsia"/>
          <w:b/>
          <w:color w:val="C00000"/>
          <w:szCs w:val="21"/>
        </w:rPr>
        <w:t>平台</w:t>
      </w:r>
    </w:p>
    <w:p w:rsidR="00D47A7E" w:rsidRPr="00552D42" w:rsidRDefault="00D47A7E" w:rsidP="00F917A4">
      <w:pPr>
        <w:pStyle w:val="ListParagraph"/>
        <w:ind w:left="360" w:firstLineChars="0" w:firstLine="0"/>
        <w:rPr>
          <w:b/>
          <w:color w:val="C00000"/>
          <w:szCs w:val="21"/>
        </w:rPr>
      </w:pPr>
    </w:p>
    <w:p w:rsidR="00D47A7E" w:rsidRDefault="00D47A7E" w:rsidP="00EA4822">
      <w:pPr>
        <w:pStyle w:val="ListParagraph"/>
        <w:ind w:left="360" w:firstLineChars="0" w:firstLine="0"/>
        <w:rPr>
          <w:b/>
          <w:color w:val="C00000"/>
          <w:szCs w:val="21"/>
        </w:rPr>
      </w:pPr>
      <w:r>
        <w:rPr>
          <w:rFonts w:hint="eastAsia"/>
          <w:b/>
          <w:color w:val="C00000"/>
          <w:szCs w:val="21"/>
        </w:rPr>
        <w:t>如您在本次活动期间内加入缘车舫</w:t>
      </w:r>
      <w:r>
        <w:rPr>
          <w:b/>
          <w:color w:val="C00000"/>
          <w:szCs w:val="21"/>
        </w:rPr>
        <w:t>QQ</w:t>
      </w:r>
      <w:r>
        <w:rPr>
          <w:rFonts w:hint="eastAsia"/>
          <w:b/>
          <w:color w:val="C00000"/>
          <w:szCs w:val="21"/>
        </w:rPr>
        <w:t>群</w:t>
      </w:r>
      <w:r w:rsidRPr="00552D42">
        <w:rPr>
          <w:rFonts w:hint="eastAsia"/>
          <w:b/>
          <w:color w:val="C00000"/>
          <w:szCs w:val="21"/>
        </w:rPr>
        <w:t>平台，将获得精美小礼物一份作为感谢您对我</w:t>
      </w:r>
    </w:p>
    <w:p w:rsidR="00D47A7E" w:rsidRDefault="00D47A7E" w:rsidP="0041650F">
      <w:pPr>
        <w:pStyle w:val="ListParagraph"/>
        <w:ind w:firstLineChars="147" w:firstLine="31680"/>
        <w:rPr>
          <w:b/>
          <w:color w:val="C00000"/>
          <w:szCs w:val="21"/>
        </w:rPr>
      </w:pPr>
      <w:r w:rsidRPr="00552D42">
        <w:rPr>
          <w:rFonts w:hint="eastAsia"/>
          <w:b/>
          <w:color w:val="C00000"/>
          <w:szCs w:val="21"/>
        </w:rPr>
        <w:t>们</w:t>
      </w:r>
      <w:r w:rsidRPr="00EA4822">
        <w:rPr>
          <w:rFonts w:hint="eastAsia"/>
          <w:b/>
          <w:color w:val="C00000"/>
          <w:szCs w:val="21"/>
        </w:rPr>
        <w:t>的关注和支持</w:t>
      </w:r>
      <w:r>
        <w:rPr>
          <w:b/>
          <w:color w:val="C00000"/>
          <w:szCs w:val="21"/>
        </w:rPr>
        <w:t>!</w:t>
      </w:r>
    </w:p>
    <w:p w:rsidR="00D47A7E" w:rsidRPr="00EA4822" w:rsidRDefault="00D47A7E" w:rsidP="0041650F">
      <w:pPr>
        <w:pStyle w:val="ListParagraph"/>
        <w:ind w:firstLineChars="147" w:firstLine="31680"/>
        <w:rPr>
          <w:b/>
          <w:color w:val="C00000"/>
          <w:szCs w:val="21"/>
        </w:rPr>
      </w:pPr>
    </w:p>
    <w:p w:rsidR="00D47A7E" w:rsidRPr="00552D42" w:rsidRDefault="00D47A7E" w:rsidP="00F917A4">
      <w:pPr>
        <w:pStyle w:val="ListParagraph"/>
        <w:numPr>
          <w:ilvl w:val="0"/>
          <w:numId w:val="3"/>
        </w:numPr>
        <w:ind w:firstLineChars="0"/>
        <w:rPr>
          <w:b/>
          <w:color w:val="C00000"/>
          <w:szCs w:val="21"/>
        </w:rPr>
      </w:pPr>
      <w:r>
        <w:rPr>
          <w:rFonts w:hint="eastAsia"/>
          <w:b/>
          <w:color w:val="C00000"/>
          <w:szCs w:val="21"/>
        </w:rPr>
        <w:t>客户提前</w:t>
      </w:r>
      <w:r w:rsidRPr="00552D42">
        <w:rPr>
          <w:rFonts w:hint="eastAsia"/>
          <w:b/>
          <w:color w:val="C00000"/>
          <w:szCs w:val="21"/>
        </w:rPr>
        <w:t>预约电话</w:t>
      </w:r>
      <w:r>
        <w:rPr>
          <w:b/>
          <w:color w:val="C00000"/>
          <w:szCs w:val="21"/>
        </w:rPr>
        <w:t xml:space="preserve">:68458780   68478069  </w:t>
      </w:r>
      <w:r>
        <w:rPr>
          <w:rFonts w:hint="eastAsia"/>
          <w:b/>
          <w:color w:val="C00000"/>
          <w:szCs w:val="21"/>
        </w:rPr>
        <w:t>活动内容咨询：</w:t>
      </w:r>
      <w:r>
        <w:rPr>
          <w:b/>
          <w:color w:val="C00000"/>
          <w:szCs w:val="21"/>
        </w:rPr>
        <w:t>68458780</w:t>
      </w:r>
      <w:r>
        <w:rPr>
          <w:rFonts w:hint="eastAsia"/>
          <w:b/>
          <w:color w:val="C00000"/>
          <w:szCs w:val="21"/>
        </w:rPr>
        <w:t>、</w:t>
      </w:r>
      <w:r>
        <w:rPr>
          <w:b/>
          <w:color w:val="C00000"/>
          <w:szCs w:val="21"/>
        </w:rPr>
        <w:t>68478069</w:t>
      </w:r>
      <w:r>
        <w:rPr>
          <w:rFonts w:hint="eastAsia"/>
          <w:b/>
          <w:color w:val="C00000"/>
          <w:szCs w:val="21"/>
        </w:rPr>
        <w:t>（陈杰）</w:t>
      </w:r>
    </w:p>
    <w:p w:rsidR="00D47A7E" w:rsidRPr="009034F8" w:rsidRDefault="00D47A7E" w:rsidP="0041650F">
      <w:pPr>
        <w:ind w:left="31680" w:hangingChars="588" w:firstLine="31680"/>
        <w:rPr>
          <w:b/>
          <w:color w:val="548DD4"/>
          <w:szCs w:val="21"/>
        </w:rPr>
      </w:pPr>
    </w:p>
    <w:p w:rsidR="00D47A7E" w:rsidRPr="00552D42" w:rsidRDefault="00D47A7E" w:rsidP="0041650F">
      <w:pPr>
        <w:pStyle w:val="1"/>
        <w:ind w:leftChars="49" w:left="31680" w:hangingChars="49" w:firstLine="31680"/>
        <w:rPr>
          <w:b/>
          <w:color w:val="C00000"/>
          <w:szCs w:val="21"/>
        </w:rPr>
      </w:pPr>
      <w:r w:rsidRPr="00552D42">
        <w:rPr>
          <w:b/>
          <w:color w:val="C00000"/>
          <w:szCs w:val="21"/>
        </w:rPr>
        <w:t xml:space="preserve"> </w:t>
      </w:r>
      <w:r w:rsidRPr="00552D42">
        <w:rPr>
          <w:rFonts w:hint="eastAsia"/>
          <w:b/>
          <w:color w:val="C00000"/>
          <w:szCs w:val="21"/>
        </w:rPr>
        <w:t>如您有服务的意向请提前向缘车舫预约服务时间，预约成功后我们将以</w:t>
      </w:r>
      <w:r>
        <w:rPr>
          <w:b/>
          <w:color w:val="C00000"/>
          <w:szCs w:val="21"/>
        </w:rPr>
        <w:t>QQ</w:t>
      </w:r>
      <w:r>
        <w:rPr>
          <w:rFonts w:hint="eastAsia"/>
          <w:b/>
          <w:color w:val="C00000"/>
          <w:szCs w:val="21"/>
        </w:rPr>
        <w:t>或短信</w:t>
      </w:r>
      <w:r w:rsidRPr="00552D42">
        <w:rPr>
          <w:rFonts w:hint="eastAsia"/>
          <w:b/>
          <w:color w:val="C00000"/>
          <w:szCs w:val="21"/>
        </w:rPr>
        <w:t>形式通知您前来莅临</w:t>
      </w:r>
      <w:r>
        <w:rPr>
          <w:b/>
          <w:color w:val="C00000"/>
          <w:szCs w:val="21"/>
        </w:rPr>
        <w:t>!</w:t>
      </w:r>
    </w:p>
    <w:p w:rsidR="00D47A7E" w:rsidRPr="00552D42" w:rsidRDefault="00D47A7E" w:rsidP="0041650F">
      <w:pPr>
        <w:pStyle w:val="1"/>
        <w:ind w:firstLineChars="98" w:firstLine="31680"/>
        <w:rPr>
          <w:b/>
          <w:color w:val="C00000"/>
          <w:szCs w:val="21"/>
        </w:rPr>
      </w:pPr>
    </w:p>
    <w:p w:rsidR="00D47A7E" w:rsidRPr="00552D42" w:rsidRDefault="00D47A7E" w:rsidP="0041650F">
      <w:pPr>
        <w:pStyle w:val="1"/>
        <w:ind w:left="31680" w:hangingChars="98" w:firstLine="31680"/>
        <w:rPr>
          <w:rFonts w:ascii="宋体"/>
          <w:b/>
          <w:color w:val="C00000"/>
          <w:szCs w:val="21"/>
        </w:rPr>
      </w:pPr>
      <w:r w:rsidRPr="00552D42">
        <w:rPr>
          <w:b/>
          <w:color w:val="C00000"/>
          <w:szCs w:val="21"/>
        </w:rPr>
        <w:t xml:space="preserve"> </w:t>
      </w:r>
      <w:r>
        <w:rPr>
          <w:b/>
          <w:color w:val="C00000"/>
          <w:szCs w:val="21"/>
        </w:rPr>
        <w:t xml:space="preserve"> </w:t>
      </w:r>
      <w:r w:rsidRPr="00552D42">
        <w:rPr>
          <w:rFonts w:hint="eastAsia"/>
          <w:b/>
          <w:color w:val="C00000"/>
          <w:szCs w:val="21"/>
        </w:rPr>
        <w:t>因活动服务内容丰富，施工时间略长，</w:t>
      </w:r>
      <w:r w:rsidRPr="00552D42">
        <w:rPr>
          <w:rFonts w:ascii="宋体" w:hAnsi="宋体" w:hint="eastAsia"/>
          <w:b/>
          <w:color w:val="C00000"/>
          <w:szCs w:val="21"/>
        </w:rPr>
        <w:t>请</w:t>
      </w:r>
      <w:r>
        <w:rPr>
          <w:rFonts w:ascii="宋体" w:hAnsi="宋体" w:hint="eastAsia"/>
          <w:b/>
          <w:color w:val="C00000"/>
          <w:szCs w:val="21"/>
        </w:rPr>
        <w:t>您</w:t>
      </w:r>
      <w:r w:rsidRPr="00552D42">
        <w:rPr>
          <w:rFonts w:ascii="宋体" w:hAnsi="宋体" w:hint="eastAsia"/>
          <w:b/>
          <w:color w:val="C00000"/>
          <w:szCs w:val="21"/>
        </w:rPr>
        <w:t>提前安排好宽裕用车时间。</w:t>
      </w:r>
      <w:r>
        <w:rPr>
          <w:rFonts w:ascii="宋体" w:hAnsi="宋体" w:hint="eastAsia"/>
          <w:b/>
          <w:color w:val="C00000"/>
          <w:szCs w:val="21"/>
        </w:rPr>
        <w:t>（活动用时</w:t>
      </w:r>
      <w:r>
        <w:rPr>
          <w:rFonts w:ascii="宋体" w:hAnsi="宋体"/>
          <w:b/>
          <w:color w:val="C00000"/>
          <w:szCs w:val="21"/>
        </w:rPr>
        <w:t>1—2</w:t>
      </w:r>
      <w:r>
        <w:rPr>
          <w:rFonts w:ascii="宋体" w:hAnsi="宋体" w:hint="eastAsia"/>
          <w:b/>
          <w:color w:val="C00000"/>
          <w:szCs w:val="21"/>
        </w:rPr>
        <w:t>小时）</w:t>
      </w:r>
      <w:r w:rsidRPr="00552D42">
        <w:rPr>
          <w:rFonts w:ascii="宋体" w:hAnsi="宋体"/>
          <w:b/>
          <w:color w:val="C00000"/>
          <w:szCs w:val="21"/>
        </w:rPr>
        <w:t xml:space="preserve"> </w:t>
      </w:r>
    </w:p>
    <w:p w:rsidR="00D47A7E" w:rsidRDefault="00D47A7E" w:rsidP="00F917A4">
      <w:pPr>
        <w:rPr>
          <w:rFonts w:ascii="宋体"/>
          <w:b/>
          <w:color w:val="548DD4"/>
          <w:szCs w:val="21"/>
        </w:rPr>
      </w:pPr>
    </w:p>
    <w:p w:rsidR="00D47A7E" w:rsidRPr="009034F8" w:rsidRDefault="00D47A7E" w:rsidP="00F917A4">
      <w:pPr>
        <w:rPr>
          <w:b/>
          <w:color w:val="C0504D"/>
          <w:szCs w:val="21"/>
        </w:rPr>
      </w:pPr>
      <w:r w:rsidRPr="009034F8">
        <w:rPr>
          <w:rFonts w:hint="eastAsia"/>
          <w:b/>
          <w:color w:val="C0504D"/>
          <w:szCs w:val="21"/>
        </w:rPr>
        <w:t>注意事项</w:t>
      </w:r>
      <w:r w:rsidRPr="009034F8">
        <w:rPr>
          <w:b/>
          <w:color w:val="C0504D"/>
          <w:szCs w:val="21"/>
        </w:rPr>
        <w:t>:</w:t>
      </w:r>
    </w:p>
    <w:p w:rsidR="00D47A7E" w:rsidRPr="00552D42" w:rsidRDefault="00D47A7E" w:rsidP="00F917A4">
      <w:pPr>
        <w:rPr>
          <w:b/>
          <w:color w:val="C00000"/>
          <w:szCs w:val="21"/>
        </w:rPr>
      </w:pPr>
    </w:p>
    <w:p w:rsidR="00D47A7E" w:rsidRPr="00552D42" w:rsidRDefault="00D47A7E" w:rsidP="00F917A4">
      <w:pPr>
        <w:pStyle w:val="1"/>
        <w:numPr>
          <w:ilvl w:val="0"/>
          <w:numId w:val="2"/>
        </w:numPr>
        <w:ind w:firstLineChars="0"/>
        <w:rPr>
          <w:b/>
          <w:color w:val="C00000"/>
          <w:szCs w:val="21"/>
        </w:rPr>
      </w:pPr>
      <w:r w:rsidRPr="00552D42">
        <w:rPr>
          <w:rFonts w:hint="eastAsia"/>
          <w:b/>
          <w:color w:val="C00000"/>
          <w:szCs w:val="21"/>
        </w:rPr>
        <w:t>本次活动客户只享受上述免费项目，其它项目如补胎、补漆，换件等将按公司优惠价格</w:t>
      </w:r>
    </w:p>
    <w:p w:rsidR="00D47A7E" w:rsidRPr="00552D42" w:rsidRDefault="00D47A7E" w:rsidP="00F917A4">
      <w:pPr>
        <w:pStyle w:val="1"/>
        <w:ind w:left="360" w:firstLineChars="0" w:firstLine="0"/>
        <w:rPr>
          <w:b/>
          <w:color w:val="C00000"/>
          <w:szCs w:val="21"/>
        </w:rPr>
      </w:pPr>
    </w:p>
    <w:p w:rsidR="00D47A7E" w:rsidRPr="00552D42" w:rsidRDefault="00D47A7E" w:rsidP="00F917A4">
      <w:pPr>
        <w:pStyle w:val="1"/>
        <w:ind w:left="360" w:firstLineChars="0" w:firstLine="0"/>
        <w:rPr>
          <w:b/>
          <w:color w:val="C00000"/>
          <w:szCs w:val="21"/>
        </w:rPr>
      </w:pPr>
      <w:r w:rsidRPr="00552D42">
        <w:rPr>
          <w:rFonts w:hint="eastAsia"/>
          <w:b/>
          <w:color w:val="C00000"/>
          <w:szCs w:val="21"/>
        </w:rPr>
        <w:t>另行收取费用。</w:t>
      </w:r>
    </w:p>
    <w:p w:rsidR="00D47A7E" w:rsidRPr="00552D42" w:rsidRDefault="00D47A7E" w:rsidP="00F917A4">
      <w:pPr>
        <w:pStyle w:val="1"/>
        <w:ind w:left="360" w:firstLineChars="0" w:firstLine="0"/>
        <w:rPr>
          <w:b/>
          <w:color w:val="C00000"/>
          <w:szCs w:val="21"/>
        </w:rPr>
      </w:pPr>
    </w:p>
    <w:p w:rsidR="00D47A7E" w:rsidRPr="00552D42" w:rsidRDefault="00D47A7E" w:rsidP="00F917A4">
      <w:pPr>
        <w:pStyle w:val="1"/>
        <w:numPr>
          <w:ilvl w:val="0"/>
          <w:numId w:val="2"/>
        </w:numPr>
        <w:ind w:firstLineChars="0"/>
        <w:rPr>
          <w:b/>
          <w:color w:val="C00000"/>
          <w:szCs w:val="21"/>
        </w:rPr>
      </w:pPr>
      <w:r>
        <w:rPr>
          <w:rFonts w:hint="eastAsia"/>
          <w:b/>
          <w:color w:val="C00000"/>
          <w:szCs w:val="21"/>
        </w:rPr>
        <w:t>本活动服务项目只限于本公司</w:t>
      </w:r>
      <w:r w:rsidRPr="00552D42">
        <w:rPr>
          <w:rFonts w:hint="eastAsia"/>
          <w:b/>
          <w:color w:val="C00000"/>
          <w:szCs w:val="21"/>
        </w:rPr>
        <w:t>车</w:t>
      </w:r>
      <w:r>
        <w:rPr>
          <w:rFonts w:hint="eastAsia"/>
          <w:b/>
          <w:color w:val="C00000"/>
          <w:szCs w:val="21"/>
        </w:rPr>
        <w:t>辆</w:t>
      </w:r>
      <w:r w:rsidRPr="00552D42">
        <w:rPr>
          <w:rFonts w:hint="eastAsia"/>
          <w:b/>
          <w:color w:val="C00000"/>
          <w:szCs w:val="21"/>
        </w:rPr>
        <w:t>保险客户享受</w:t>
      </w:r>
      <w:r>
        <w:rPr>
          <w:rFonts w:hint="eastAsia"/>
          <w:b/>
          <w:color w:val="C00000"/>
          <w:szCs w:val="21"/>
        </w:rPr>
        <w:t>！</w:t>
      </w:r>
      <w:r w:rsidRPr="00552D42">
        <w:rPr>
          <w:rFonts w:hint="eastAsia"/>
          <w:b/>
          <w:color w:val="C00000"/>
          <w:szCs w:val="21"/>
        </w:rPr>
        <w:t>活动内容采用一对</w:t>
      </w:r>
    </w:p>
    <w:p w:rsidR="00D47A7E" w:rsidRPr="00552D42" w:rsidRDefault="00D47A7E" w:rsidP="00F917A4">
      <w:pPr>
        <w:pStyle w:val="1"/>
        <w:ind w:left="360" w:firstLineChars="0" w:firstLine="0"/>
        <w:rPr>
          <w:b/>
          <w:color w:val="C00000"/>
          <w:szCs w:val="21"/>
        </w:rPr>
      </w:pPr>
    </w:p>
    <w:p w:rsidR="00D47A7E" w:rsidRPr="00552D42" w:rsidRDefault="00D47A7E" w:rsidP="00F917A4">
      <w:pPr>
        <w:pStyle w:val="1"/>
        <w:ind w:left="360" w:firstLineChars="0" w:firstLine="0"/>
        <w:rPr>
          <w:b/>
          <w:color w:val="C00000"/>
          <w:szCs w:val="21"/>
        </w:rPr>
      </w:pPr>
      <w:r w:rsidRPr="00552D42">
        <w:rPr>
          <w:rFonts w:hint="eastAsia"/>
          <w:b/>
          <w:color w:val="C00000"/>
          <w:szCs w:val="21"/>
        </w:rPr>
        <w:t>一服务方式，不得替代车辆使用</w:t>
      </w:r>
      <w:r>
        <w:rPr>
          <w:rFonts w:hint="eastAsia"/>
          <w:b/>
          <w:color w:val="C00000"/>
          <w:szCs w:val="21"/>
        </w:rPr>
        <w:t>！</w:t>
      </w:r>
    </w:p>
    <w:p w:rsidR="00D47A7E" w:rsidRPr="00552D42" w:rsidRDefault="00D47A7E" w:rsidP="00F917A4">
      <w:pPr>
        <w:pStyle w:val="1"/>
        <w:ind w:left="360" w:firstLineChars="0" w:firstLine="0"/>
        <w:rPr>
          <w:b/>
          <w:color w:val="C00000"/>
          <w:szCs w:val="21"/>
        </w:rPr>
      </w:pPr>
    </w:p>
    <w:p w:rsidR="00D47A7E" w:rsidRDefault="00D47A7E" w:rsidP="00F917A4">
      <w:pPr>
        <w:pStyle w:val="1"/>
        <w:numPr>
          <w:ilvl w:val="0"/>
          <w:numId w:val="2"/>
        </w:numPr>
        <w:ind w:firstLineChars="0"/>
        <w:rPr>
          <w:b/>
          <w:color w:val="C00000"/>
          <w:szCs w:val="21"/>
        </w:rPr>
      </w:pPr>
      <w:r w:rsidRPr="00552D42">
        <w:rPr>
          <w:rFonts w:hint="eastAsia"/>
          <w:b/>
          <w:color w:val="C00000"/>
          <w:szCs w:val="21"/>
        </w:rPr>
        <w:t>活动期间，车辆不享受接送车、打车报销等服务。</w:t>
      </w:r>
    </w:p>
    <w:p w:rsidR="00D47A7E" w:rsidRDefault="00D47A7E" w:rsidP="00D01773">
      <w:pPr>
        <w:pStyle w:val="1"/>
        <w:ind w:firstLineChars="0" w:firstLine="0"/>
        <w:rPr>
          <w:b/>
          <w:color w:val="C00000"/>
          <w:szCs w:val="21"/>
        </w:rPr>
      </w:pPr>
    </w:p>
    <w:p w:rsidR="00D47A7E" w:rsidRPr="00552D42" w:rsidRDefault="00D47A7E" w:rsidP="00F917A4">
      <w:pPr>
        <w:pStyle w:val="1"/>
        <w:numPr>
          <w:ilvl w:val="0"/>
          <w:numId w:val="2"/>
        </w:numPr>
        <w:ind w:firstLineChars="0"/>
        <w:rPr>
          <w:b/>
          <w:color w:val="C00000"/>
          <w:szCs w:val="21"/>
        </w:rPr>
      </w:pPr>
      <w:r>
        <w:rPr>
          <w:rFonts w:hint="eastAsia"/>
          <w:b/>
          <w:color w:val="800000"/>
          <w:szCs w:val="21"/>
        </w:rPr>
        <w:t>温馨提示：上午</w:t>
      </w:r>
      <w:r>
        <w:rPr>
          <w:b/>
          <w:color w:val="800000"/>
          <w:szCs w:val="21"/>
        </w:rPr>
        <w:t>9</w:t>
      </w:r>
      <w:r>
        <w:rPr>
          <w:rFonts w:hint="eastAsia"/>
          <w:b/>
          <w:color w:val="800000"/>
          <w:szCs w:val="21"/>
        </w:rPr>
        <w:t>点进场车辆中午</w:t>
      </w:r>
      <w:r>
        <w:rPr>
          <w:b/>
          <w:color w:val="800000"/>
          <w:szCs w:val="21"/>
        </w:rPr>
        <w:t>12</w:t>
      </w:r>
      <w:r>
        <w:rPr>
          <w:rFonts w:hint="eastAsia"/>
          <w:b/>
          <w:color w:val="800000"/>
          <w:szCs w:val="21"/>
        </w:rPr>
        <w:t>点可以取车，上午</w:t>
      </w:r>
      <w:r>
        <w:rPr>
          <w:b/>
          <w:color w:val="800000"/>
          <w:szCs w:val="21"/>
        </w:rPr>
        <w:t>11</w:t>
      </w:r>
      <w:r>
        <w:rPr>
          <w:rFonts w:hint="eastAsia"/>
          <w:b/>
          <w:color w:val="800000"/>
          <w:szCs w:val="21"/>
        </w:rPr>
        <w:t>点进场车辆下午</w:t>
      </w:r>
      <w:r>
        <w:rPr>
          <w:b/>
          <w:color w:val="800000"/>
          <w:szCs w:val="21"/>
        </w:rPr>
        <w:t>3</w:t>
      </w:r>
      <w:r>
        <w:rPr>
          <w:rFonts w:hint="eastAsia"/>
          <w:b/>
          <w:color w:val="800000"/>
          <w:szCs w:val="21"/>
        </w:rPr>
        <w:t>点可以取车，下午</w:t>
      </w:r>
      <w:r>
        <w:rPr>
          <w:b/>
          <w:color w:val="800000"/>
          <w:szCs w:val="21"/>
        </w:rPr>
        <w:t>2</w:t>
      </w:r>
      <w:r>
        <w:rPr>
          <w:rFonts w:hint="eastAsia"/>
          <w:b/>
          <w:color w:val="800000"/>
          <w:szCs w:val="21"/>
        </w:rPr>
        <w:t>点进场车辆下午</w:t>
      </w:r>
      <w:r>
        <w:rPr>
          <w:b/>
          <w:color w:val="800000"/>
          <w:szCs w:val="21"/>
        </w:rPr>
        <w:t>5</w:t>
      </w:r>
      <w:r>
        <w:rPr>
          <w:rFonts w:hint="eastAsia"/>
          <w:b/>
          <w:color w:val="800000"/>
          <w:szCs w:val="21"/>
        </w:rPr>
        <w:t>点可以取车。</w:t>
      </w:r>
    </w:p>
    <w:p w:rsidR="00D47A7E" w:rsidRDefault="00D47A7E" w:rsidP="00F917A4">
      <w:pPr>
        <w:rPr>
          <w:b/>
          <w:color w:val="7F7F7F"/>
          <w:szCs w:val="21"/>
          <w:shd w:val="pct10" w:color="auto" w:fill="FFFFFF"/>
        </w:rPr>
      </w:pPr>
    </w:p>
    <w:p w:rsidR="00D47A7E" w:rsidRDefault="00D47A7E" w:rsidP="005A268B">
      <w:pPr>
        <w:numPr>
          <w:ilvl w:val="0"/>
          <w:numId w:val="4"/>
        </w:numPr>
        <w:rPr>
          <w:rFonts w:ascii="宋体"/>
          <w:b/>
          <w:color w:val="548DD4"/>
          <w:szCs w:val="21"/>
        </w:rPr>
      </w:pPr>
      <w:r>
        <w:rPr>
          <w:rFonts w:ascii="宋体" w:hAnsi="宋体" w:hint="eastAsia"/>
          <w:b/>
          <w:color w:val="548DD4"/>
          <w:szCs w:val="21"/>
        </w:rPr>
        <w:t>凡是在活动期间内，参加活动的车辆检测出的维修项目工时费享受</w:t>
      </w:r>
      <w:r>
        <w:rPr>
          <w:rFonts w:ascii="宋体" w:hAnsi="宋体"/>
          <w:b/>
          <w:color w:val="548DD4"/>
          <w:szCs w:val="21"/>
        </w:rPr>
        <w:t>8</w:t>
      </w:r>
      <w:r>
        <w:rPr>
          <w:rFonts w:ascii="宋体" w:hAnsi="宋体" w:hint="eastAsia"/>
          <w:b/>
          <w:color w:val="548DD4"/>
          <w:szCs w:val="21"/>
        </w:rPr>
        <w:t>折优惠。</w:t>
      </w:r>
    </w:p>
    <w:p w:rsidR="00D47A7E" w:rsidRDefault="00D47A7E" w:rsidP="005A268B">
      <w:pPr>
        <w:rPr>
          <w:rFonts w:ascii="宋体"/>
          <w:b/>
          <w:color w:val="548DD4"/>
          <w:szCs w:val="21"/>
        </w:rPr>
      </w:pPr>
    </w:p>
    <w:p w:rsidR="00D47A7E" w:rsidRPr="00557320" w:rsidRDefault="00D47A7E" w:rsidP="005A268B">
      <w:pPr>
        <w:numPr>
          <w:ilvl w:val="0"/>
          <w:numId w:val="4"/>
        </w:numPr>
        <w:rPr>
          <w:rFonts w:ascii="宋体"/>
          <w:b/>
          <w:color w:val="548DD4"/>
          <w:szCs w:val="21"/>
        </w:rPr>
      </w:pPr>
      <w:r>
        <w:rPr>
          <w:rFonts w:ascii="宋体" w:hint="eastAsia"/>
          <w:b/>
          <w:color w:val="548DD4"/>
          <w:szCs w:val="21"/>
        </w:rPr>
        <w:t>活动起止时间：</w:t>
      </w:r>
      <w:r>
        <w:rPr>
          <w:rFonts w:ascii="宋体"/>
          <w:b/>
          <w:color w:val="548DD4"/>
          <w:szCs w:val="21"/>
        </w:rPr>
        <w:t>2014-04-01</w:t>
      </w:r>
      <w:r>
        <w:rPr>
          <w:rFonts w:ascii="宋体" w:hint="eastAsia"/>
          <w:b/>
          <w:color w:val="548DD4"/>
          <w:szCs w:val="21"/>
        </w:rPr>
        <w:t>至</w:t>
      </w:r>
      <w:r>
        <w:rPr>
          <w:rFonts w:ascii="宋体"/>
          <w:b/>
          <w:color w:val="548DD4"/>
          <w:szCs w:val="21"/>
        </w:rPr>
        <w:t xml:space="preserve">2014-07-01   </w:t>
      </w:r>
      <w:r>
        <w:rPr>
          <w:rFonts w:ascii="宋体" w:hint="eastAsia"/>
          <w:b/>
          <w:color w:val="548DD4"/>
          <w:szCs w:val="21"/>
        </w:rPr>
        <w:t>欢迎广大车主朋友莅临！</w:t>
      </w:r>
    </w:p>
    <w:sectPr w:rsidR="00D47A7E" w:rsidRPr="00557320" w:rsidSect="00557320">
      <w:pgSz w:w="11906" w:h="16838"/>
      <w:pgMar w:top="124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A7E" w:rsidRDefault="00D47A7E" w:rsidP="00491D72">
      <w:r>
        <w:separator/>
      </w:r>
    </w:p>
  </w:endnote>
  <w:endnote w:type="continuationSeparator" w:id="0">
    <w:p w:rsidR="00D47A7E" w:rsidRDefault="00D47A7E" w:rsidP="00491D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A7E" w:rsidRDefault="00D47A7E" w:rsidP="00491D72">
      <w:r>
        <w:separator/>
      </w:r>
    </w:p>
  </w:footnote>
  <w:footnote w:type="continuationSeparator" w:id="0">
    <w:p w:rsidR="00D47A7E" w:rsidRDefault="00D47A7E" w:rsidP="00491D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E049D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7A66D7E"/>
    <w:multiLevelType w:val="hybridMultilevel"/>
    <w:tmpl w:val="2C90120E"/>
    <w:lvl w:ilvl="0" w:tplc="26D4184A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36939D0"/>
    <w:multiLevelType w:val="hybridMultilevel"/>
    <w:tmpl w:val="7C9280D2"/>
    <w:lvl w:ilvl="0" w:tplc="D884F7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FC41EDF"/>
    <w:multiLevelType w:val="hybridMultilevel"/>
    <w:tmpl w:val="DB5E5F40"/>
    <w:lvl w:ilvl="0" w:tplc="958801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17A4"/>
    <w:rsid w:val="000259CC"/>
    <w:rsid w:val="000B2C06"/>
    <w:rsid w:val="000F01CE"/>
    <w:rsid w:val="000F453F"/>
    <w:rsid w:val="00113F55"/>
    <w:rsid w:val="00125E3D"/>
    <w:rsid w:val="001C0397"/>
    <w:rsid w:val="001C64C8"/>
    <w:rsid w:val="001D1830"/>
    <w:rsid w:val="0027480C"/>
    <w:rsid w:val="00277B6F"/>
    <w:rsid w:val="002B75E7"/>
    <w:rsid w:val="003646A5"/>
    <w:rsid w:val="003861FB"/>
    <w:rsid w:val="003B2905"/>
    <w:rsid w:val="00402DA3"/>
    <w:rsid w:val="0041650F"/>
    <w:rsid w:val="00470310"/>
    <w:rsid w:val="00477B95"/>
    <w:rsid w:val="004810EE"/>
    <w:rsid w:val="00491D72"/>
    <w:rsid w:val="00552D42"/>
    <w:rsid w:val="00557320"/>
    <w:rsid w:val="00573634"/>
    <w:rsid w:val="005A268B"/>
    <w:rsid w:val="005B7925"/>
    <w:rsid w:val="005B7A35"/>
    <w:rsid w:val="005F3613"/>
    <w:rsid w:val="005F5F60"/>
    <w:rsid w:val="00657313"/>
    <w:rsid w:val="006E1A96"/>
    <w:rsid w:val="0080756A"/>
    <w:rsid w:val="00852263"/>
    <w:rsid w:val="008B650D"/>
    <w:rsid w:val="008D4F24"/>
    <w:rsid w:val="009034F8"/>
    <w:rsid w:val="009544C2"/>
    <w:rsid w:val="009C0A60"/>
    <w:rsid w:val="009D5B2C"/>
    <w:rsid w:val="00AB57BC"/>
    <w:rsid w:val="00B766B6"/>
    <w:rsid w:val="00BF737D"/>
    <w:rsid w:val="00C33E48"/>
    <w:rsid w:val="00C34DFF"/>
    <w:rsid w:val="00C5384E"/>
    <w:rsid w:val="00C663D5"/>
    <w:rsid w:val="00D01773"/>
    <w:rsid w:val="00D47A7E"/>
    <w:rsid w:val="00D674FE"/>
    <w:rsid w:val="00DA1319"/>
    <w:rsid w:val="00E17322"/>
    <w:rsid w:val="00E20207"/>
    <w:rsid w:val="00E97EB7"/>
    <w:rsid w:val="00EA4822"/>
    <w:rsid w:val="00F577F4"/>
    <w:rsid w:val="00F917A4"/>
    <w:rsid w:val="00FD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A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917A4"/>
    <w:pPr>
      <w:ind w:firstLineChars="200" w:firstLine="420"/>
    </w:pPr>
  </w:style>
  <w:style w:type="paragraph" w:customStyle="1" w:styleId="1">
    <w:name w:val="列出段落1"/>
    <w:basedOn w:val="Normal"/>
    <w:uiPriority w:val="99"/>
    <w:rsid w:val="00F917A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491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1D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91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1D7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3</Pages>
  <Words>171</Words>
  <Characters>978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lenovo-11</dc:creator>
  <cp:keywords/>
  <dc:description/>
  <cp:lastModifiedBy>微软用户</cp:lastModifiedBy>
  <cp:revision>15</cp:revision>
  <dcterms:created xsi:type="dcterms:W3CDTF">2014-03-19T05:00:00Z</dcterms:created>
  <dcterms:modified xsi:type="dcterms:W3CDTF">2014-03-28T01:08:00Z</dcterms:modified>
</cp:coreProperties>
</file>